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B1A4D" w14:textId="02F6F4AC" w:rsidR="00807843" w:rsidRDefault="00131F38">
      <w:pPr>
        <w:pStyle w:val="Heading1"/>
      </w:pPr>
      <w:proofErr w:type="spellStart"/>
      <w:r>
        <w:t>OpsFleet</w:t>
      </w:r>
      <w:proofErr w:type="spellEnd"/>
      <w:r>
        <w:t xml:space="preserve"> Infrastructure Notes by Eugene Parker</w:t>
      </w:r>
    </w:p>
    <w:p w14:paraId="61CB7710" w14:textId="6572408D" w:rsidR="00807843" w:rsidRDefault="00131F38" w:rsidP="00131F38">
      <w:pPr>
        <w:pStyle w:val="ListBullet"/>
      </w:pPr>
      <w:r>
        <w:t xml:space="preserve">Clients Requirements </w:t>
      </w:r>
    </w:p>
    <w:p w14:paraId="229CEA96" w14:textId="49F3A7D0" w:rsidR="00131F38" w:rsidRDefault="00131F38" w:rsidP="00131F38">
      <w:pPr>
        <w:pStyle w:val="ListBullet"/>
      </w:pPr>
      <w:proofErr w:type="spellStart"/>
      <w:r>
        <w:t>OpsFleet</w:t>
      </w:r>
      <w:proofErr w:type="spellEnd"/>
      <w:r>
        <w:t xml:space="preserve"> Organization Management </w:t>
      </w:r>
    </w:p>
    <w:p w14:paraId="4EE28E8E" w14:textId="0417DD99" w:rsidR="00131F38" w:rsidRDefault="00131F38" w:rsidP="00131F38">
      <w:pPr>
        <w:pStyle w:val="ListBullet"/>
      </w:pPr>
      <w:proofErr w:type="spellStart"/>
      <w:r>
        <w:t>OpsFleet</w:t>
      </w:r>
      <w:proofErr w:type="spellEnd"/>
      <w:r>
        <w:t xml:space="preserve"> Infrastructure Design </w:t>
      </w:r>
    </w:p>
    <w:p w14:paraId="5CA30064" w14:textId="163C72C4" w:rsidR="00131F38" w:rsidRDefault="00131F38" w:rsidP="00131F38">
      <w:pPr>
        <w:pStyle w:val="ListBullet"/>
      </w:pPr>
      <w:proofErr w:type="spellStart"/>
      <w:r>
        <w:t>OpsFleet</w:t>
      </w:r>
      <w:proofErr w:type="spellEnd"/>
      <w:r>
        <w:t xml:space="preserve"> Infrastructure Scripting </w:t>
      </w:r>
    </w:p>
    <w:p w14:paraId="7B44FA7E" w14:textId="5D49E5DE" w:rsidR="00131F38" w:rsidRDefault="00131F38" w:rsidP="00131F38">
      <w:pPr>
        <w:pStyle w:val="ListBullet"/>
      </w:pPr>
      <w:proofErr w:type="spellStart"/>
      <w:r>
        <w:t>OpsFleet</w:t>
      </w:r>
      <w:proofErr w:type="spellEnd"/>
      <w:r>
        <w:t xml:space="preserve"> Network/ Subnetwork Design</w:t>
      </w:r>
    </w:p>
    <w:p w14:paraId="661CA658" w14:textId="20F74066" w:rsidR="00131F38" w:rsidRDefault="00131F38" w:rsidP="00131F38">
      <w:pPr>
        <w:pStyle w:val="ListBullet"/>
      </w:pPr>
      <w:proofErr w:type="spellStart"/>
      <w:r>
        <w:t>OpsFleet</w:t>
      </w:r>
      <w:proofErr w:type="spellEnd"/>
      <w:r>
        <w:t xml:space="preserve"> Resource Deployment </w:t>
      </w:r>
    </w:p>
    <w:p w14:paraId="5A620067" w14:textId="2973013B" w:rsidR="00131F38" w:rsidRDefault="00131F38" w:rsidP="00131F38">
      <w:pPr>
        <w:pStyle w:val="ListBullet"/>
      </w:pPr>
      <w:proofErr w:type="spellStart"/>
      <w:r>
        <w:t>OpsFleet</w:t>
      </w:r>
      <w:proofErr w:type="spellEnd"/>
      <w:r>
        <w:t xml:space="preserve"> Security </w:t>
      </w:r>
    </w:p>
    <w:p w14:paraId="6CDEE446" w14:textId="586A60FE" w:rsidR="00131F38" w:rsidRDefault="00131F38" w:rsidP="00131F38">
      <w:pPr>
        <w:pStyle w:val="ListBullet"/>
        <w:numPr>
          <w:ilvl w:val="1"/>
          <w:numId w:val="3"/>
        </w:numPr>
      </w:pPr>
      <w:r>
        <w:t xml:space="preserve">Network Security </w:t>
      </w:r>
    </w:p>
    <w:p w14:paraId="0CBC44C0" w14:textId="1302CEF3" w:rsidR="00131F38" w:rsidRDefault="00131F38" w:rsidP="00131F38">
      <w:pPr>
        <w:pStyle w:val="ListBullet"/>
        <w:numPr>
          <w:ilvl w:val="1"/>
          <w:numId w:val="3"/>
        </w:numPr>
      </w:pPr>
      <w:r>
        <w:t xml:space="preserve">Application Security </w:t>
      </w:r>
    </w:p>
    <w:p w14:paraId="5709017F" w14:textId="4152AB5A" w:rsidR="00131F38" w:rsidRDefault="00131F38" w:rsidP="00131F38">
      <w:pPr>
        <w:pStyle w:val="ListBullet"/>
      </w:pPr>
      <w:proofErr w:type="spellStart"/>
      <w:r>
        <w:t>OpsFleet</w:t>
      </w:r>
      <w:proofErr w:type="spellEnd"/>
      <w:r>
        <w:t xml:space="preserve"> Monitoring </w:t>
      </w:r>
    </w:p>
    <w:p w14:paraId="213CBF4F" w14:textId="6046FA15" w:rsidR="00131F38" w:rsidRDefault="00131F38" w:rsidP="00131F38">
      <w:pPr>
        <w:pStyle w:val="ListBullet"/>
        <w:numPr>
          <w:ilvl w:val="1"/>
          <w:numId w:val="3"/>
        </w:numPr>
      </w:pPr>
      <w:r>
        <w:t xml:space="preserve">Application Monitoring </w:t>
      </w:r>
    </w:p>
    <w:p w14:paraId="5767A25F" w14:textId="1EC21371" w:rsidR="00131F38" w:rsidRDefault="00131F38" w:rsidP="00131F38">
      <w:pPr>
        <w:pStyle w:val="ListBullet"/>
        <w:numPr>
          <w:ilvl w:val="1"/>
          <w:numId w:val="3"/>
        </w:numPr>
      </w:pPr>
      <w:r>
        <w:t>Network Monitoring</w:t>
      </w:r>
    </w:p>
    <w:p w14:paraId="42A0E5D2" w14:textId="1A2F24F9" w:rsidR="00131F38" w:rsidRDefault="00131F38" w:rsidP="00131F38">
      <w:pPr>
        <w:pStyle w:val="ListBullet"/>
      </w:pPr>
      <w:proofErr w:type="spellStart"/>
      <w:r>
        <w:t>OpsFleet</w:t>
      </w:r>
      <w:proofErr w:type="spellEnd"/>
      <w:r>
        <w:t xml:space="preserve"> Logging </w:t>
      </w:r>
    </w:p>
    <w:p w14:paraId="77DA0062" w14:textId="6C7FAE8E" w:rsidR="00131F38" w:rsidRDefault="00131F38" w:rsidP="00131F38">
      <w:pPr>
        <w:pStyle w:val="ListBullet"/>
        <w:numPr>
          <w:ilvl w:val="1"/>
          <w:numId w:val="3"/>
        </w:numPr>
      </w:pPr>
      <w:r>
        <w:t xml:space="preserve">Application Logging </w:t>
      </w:r>
    </w:p>
    <w:p w14:paraId="4DF65892" w14:textId="41513BA4" w:rsidR="00131F38" w:rsidRDefault="00131F38" w:rsidP="00131F38">
      <w:pPr>
        <w:pStyle w:val="ListBullet"/>
        <w:numPr>
          <w:ilvl w:val="1"/>
          <w:numId w:val="3"/>
        </w:numPr>
      </w:pPr>
      <w:r>
        <w:t>Network Flow Logs</w:t>
      </w:r>
    </w:p>
    <w:p w14:paraId="4C61ED8C" w14:textId="77777777" w:rsidR="00131F38" w:rsidRDefault="00131F38" w:rsidP="00131F38">
      <w:pPr>
        <w:pStyle w:val="ListBullet"/>
        <w:numPr>
          <w:ilvl w:val="0"/>
          <w:numId w:val="0"/>
        </w:numPr>
        <w:ind w:left="432" w:hanging="432"/>
      </w:pPr>
    </w:p>
    <w:p w14:paraId="6D918D29" w14:textId="77777777" w:rsidR="00131F38" w:rsidRDefault="00131F38" w:rsidP="00131F38">
      <w:pPr>
        <w:pStyle w:val="ListBullet"/>
        <w:numPr>
          <w:ilvl w:val="0"/>
          <w:numId w:val="0"/>
        </w:numPr>
        <w:ind w:left="432" w:hanging="432"/>
      </w:pPr>
    </w:p>
    <w:p w14:paraId="585970E7" w14:textId="4E781329" w:rsidR="00131F38" w:rsidRDefault="00131F38" w:rsidP="00131F38">
      <w:pPr>
        <w:pStyle w:val="ListBullet"/>
      </w:pPr>
      <w:r>
        <w:t xml:space="preserve">Installation of </w:t>
      </w:r>
      <w:proofErr w:type="spellStart"/>
      <w:proofErr w:type="gramStart"/>
      <w:r>
        <w:t>Kubectl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kubeadm</w:t>
      </w:r>
      <w:proofErr w:type="spellEnd"/>
      <w:r>
        <w:t xml:space="preserve"> on ubuntu server </w:t>
      </w:r>
    </w:p>
    <w:p w14:paraId="339DDD1F" w14:textId="129A38C9" w:rsidR="00131F38" w:rsidRDefault="00131F38" w:rsidP="00131F38">
      <w:pPr>
        <w:pStyle w:val="ListBullet"/>
      </w:pPr>
      <w:r>
        <w:t xml:space="preserve">Connect to Cluster from the server </w:t>
      </w:r>
    </w:p>
    <w:p w14:paraId="12F1DFB1" w14:textId="622E8728" w:rsidR="00131F38" w:rsidRDefault="00131F38" w:rsidP="00131F38">
      <w:pPr>
        <w:pStyle w:val="ListBullet"/>
      </w:pPr>
    </w:p>
    <w:p w14:paraId="4C11885A" w14:textId="07657901" w:rsidR="00131F38" w:rsidRDefault="00131F38" w:rsidP="00131F38">
      <w:pPr>
        <w:pStyle w:val="ListBullet"/>
      </w:pPr>
      <w:r>
        <w:t>Future Improvement s</w:t>
      </w:r>
    </w:p>
    <w:p w14:paraId="55A3922E" w14:textId="77777777" w:rsidR="00807843" w:rsidRDefault="000F312B">
      <w:pPr>
        <w:pStyle w:val="Heading2"/>
      </w:pPr>
      <w:r>
        <w:rPr>
          <w:lang w:val="en-GB" w:bidi="en-GB"/>
        </w:rPr>
        <w:t xml:space="preserve">To learn more and get OneNote, visit </w:t>
      </w:r>
      <w:hyperlink r:id="rId7" w:history="1">
        <w:r>
          <w:rPr>
            <w:rStyle w:val="Hyperlink"/>
            <w:lang w:val="en-GB" w:bidi="en-GB"/>
          </w:rPr>
          <w:t>www.onenote.com</w:t>
        </w:r>
      </w:hyperlink>
      <w:r>
        <w:rPr>
          <w:lang w:val="en-GB" w:bidi="en-GB"/>
        </w:rPr>
        <w:t>.</w:t>
      </w:r>
    </w:p>
    <w:sectPr w:rsidR="00807843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E922E" w14:textId="77777777" w:rsidR="00DC67CB" w:rsidRDefault="00DC67CB">
      <w:r>
        <w:separator/>
      </w:r>
    </w:p>
    <w:p w14:paraId="708ACD45" w14:textId="77777777" w:rsidR="00DC67CB" w:rsidRDefault="00DC67CB"/>
  </w:endnote>
  <w:endnote w:type="continuationSeparator" w:id="0">
    <w:p w14:paraId="2E632BC5" w14:textId="77777777" w:rsidR="00DC67CB" w:rsidRDefault="00DC67CB">
      <w:r>
        <w:continuationSeparator/>
      </w:r>
    </w:p>
    <w:p w14:paraId="2D92EB00" w14:textId="77777777" w:rsidR="00DC67CB" w:rsidRDefault="00DC67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83B65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CFB13" w14:textId="77777777" w:rsidR="00DC67CB" w:rsidRDefault="00DC67CB">
      <w:r>
        <w:separator/>
      </w:r>
    </w:p>
    <w:p w14:paraId="5718E63C" w14:textId="77777777" w:rsidR="00DC67CB" w:rsidRDefault="00DC67CB"/>
  </w:footnote>
  <w:footnote w:type="continuationSeparator" w:id="0">
    <w:p w14:paraId="1249E27F" w14:textId="77777777" w:rsidR="00DC67CB" w:rsidRDefault="00DC67CB">
      <w:r>
        <w:continuationSeparator/>
      </w:r>
    </w:p>
    <w:p w14:paraId="3782E08E" w14:textId="77777777" w:rsidR="00DC67CB" w:rsidRDefault="00DC67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533158">
    <w:abstractNumId w:val="1"/>
  </w:num>
  <w:num w:numId="2" w16cid:durableId="849099872">
    <w:abstractNumId w:val="0"/>
  </w:num>
  <w:num w:numId="3" w16cid:durableId="2144077311">
    <w:abstractNumId w:val="2"/>
  </w:num>
  <w:num w:numId="4" w16cid:durableId="75170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B6"/>
    <w:rsid w:val="000F312B"/>
    <w:rsid w:val="00131F38"/>
    <w:rsid w:val="004562B6"/>
    <w:rsid w:val="00757EC1"/>
    <w:rsid w:val="00807843"/>
    <w:rsid w:val="008E139E"/>
    <w:rsid w:val="00DC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7C79A"/>
  <w15:chartTrackingRefBased/>
  <w15:docId w15:val="{A4FF2482-15EE-124F-8A9A-A5943527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ugeneparker/Library/Containers/com.microsoft.Word/Data/Library/Application%20Support/Microsoft/Office/16.0/DTS/en-GB%7b18735747-CBC8-D94E-AE08-F5B78DF79729%7d/%7b737720FF-AB34-514B-BFC4-16083E781BFD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Parker </dc:creator>
  <cp:keywords/>
  <dc:description/>
  <cp:lastModifiedBy>Eugene Parker</cp:lastModifiedBy>
  <cp:revision>2</cp:revision>
  <dcterms:created xsi:type="dcterms:W3CDTF">2025-01-28T18:03:00Z</dcterms:created>
  <dcterms:modified xsi:type="dcterms:W3CDTF">2025-01-28T18:08:00Z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